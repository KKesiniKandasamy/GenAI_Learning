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7FD2" w14:textId="216FB7D7" w:rsidR="00D23FD0" w:rsidRDefault="00D23FD0"/>
    <w:p w14:paraId="0BD15C67" w14:textId="3D22D4EA" w:rsidR="00D23FD0" w:rsidRDefault="000B31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7F4EE6" wp14:editId="57B1279F">
                <wp:simplePos x="0" y="0"/>
                <wp:positionH relativeFrom="column">
                  <wp:posOffset>179705</wp:posOffset>
                </wp:positionH>
                <wp:positionV relativeFrom="paragraph">
                  <wp:posOffset>5472430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DEB67" w14:textId="32FC1BA5" w:rsidR="00F43C43" w:rsidRDefault="00F43C43">
                            <w:r>
                              <w:t xml:space="preserve">By </w:t>
                            </w:r>
                          </w:p>
                          <w:p w14:paraId="55056C8C" w14:textId="4A9376B2" w:rsidR="00F43C43" w:rsidRPr="001556B5" w:rsidRDefault="00F43C43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proofErr w:type="spellStart"/>
                            <w:r w:rsidRPr="001556B5">
                              <w:rPr>
                                <w:i/>
                                <w:iCs/>
                                <w:color w:val="0070C0"/>
                              </w:rPr>
                              <w:t>Kesini</w:t>
                            </w:r>
                            <w:proofErr w:type="spellEnd"/>
                            <w:r w:rsidRPr="001556B5">
                              <w:rPr>
                                <w:i/>
                                <w:iCs/>
                                <w:color w:val="0070C0"/>
                              </w:rPr>
                              <w:t xml:space="preserve"> Kandasamy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7F4E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15pt;margin-top:430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Ci&#10;HHQq4AAAAAsBAAAPAAAAAAAAAAAAAAAAAGgEAABkcnMvZG93bnJldi54bWxQSwUGAAAAAAQABADz&#10;AAAAdQUAAAAA&#10;" stroked="f">
                <v:textbox style="mso-fit-shape-to-text:t">
                  <w:txbxContent>
                    <w:p w14:paraId="49FDEB67" w14:textId="32FC1BA5" w:rsidR="00F43C43" w:rsidRDefault="00F43C43">
                      <w:r>
                        <w:t xml:space="preserve">By </w:t>
                      </w:r>
                    </w:p>
                    <w:p w14:paraId="55056C8C" w14:textId="4A9376B2" w:rsidR="00F43C43" w:rsidRPr="001556B5" w:rsidRDefault="00F43C43">
                      <w:pPr>
                        <w:rPr>
                          <w:i/>
                          <w:iCs/>
                          <w:color w:val="0070C0"/>
                        </w:rPr>
                      </w:pPr>
                      <w:proofErr w:type="spellStart"/>
                      <w:r w:rsidRPr="001556B5">
                        <w:rPr>
                          <w:i/>
                          <w:iCs/>
                          <w:color w:val="0070C0"/>
                        </w:rPr>
                        <w:t>Kesini</w:t>
                      </w:r>
                      <w:proofErr w:type="spellEnd"/>
                      <w:r w:rsidRPr="001556B5">
                        <w:rPr>
                          <w:i/>
                          <w:iCs/>
                          <w:color w:val="0070C0"/>
                        </w:rPr>
                        <w:t xml:space="preserve"> Kandasamy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FAD"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2081143A" wp14:editId="4B43249B">
                <wp:simplePos x="0" y="0"/>
                <wp:positionH relativeFrom="margin">
                  <wp:posOffset>47625</wp:posOffset>
                </wp:positionH>
                <wp:positionV relativeFrom="margin">
                  <wp:posOffset>1609725</wp:posOffset>
                </wp:positionV>
                <wp:extent cx="4552950" cy="3581400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3581400"/>
                          <a:chOff x="0" y="0"/>
                          <a:chExt cx="3567448" cy="358066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E70A6" w14:textId="77777777" w:rsidR="00F43C43" w:rsidRDefault="00F43C4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2"/>
                            <a:ext cx="3567448" cy="3327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451B8" w14:textId="255FDA92" w:rsidR="00F43C43" w:rsidRDefault="00F43C43" w:rsidP="000B31A5">
                              <w:pPr>
                                <w:pStyle w:val="Title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 w:rsidRPr="00F43C43">
                                <w:rPr>
                                  <w:lang w:val="en-SG" w:eastAsia="en-SG"/>
                                </w:rPr>
                                <w:t xml:space="preserve">Assignment </w:t>
                              </w:r>
                              <w:r w:rsidR="000B31A5">
                                <w:rPr>
                                  <w:lang w:val="en-SG" w:eastAsia="en-SG"/>
                                </w:rPr>
                                <w:t>5</w:t>
                              </w:r>
                              <w:r w:rsidRPr="00F43C43">
                                <w:rPr>
                                  <w:lang w:val="en-SG" w:eastAsia="en-SG"/>
                                </w:rPr>
                                <w:t xml:space="preserve">.1: </w:t>
                              </w:r>
                              <w:r w:rsidR="000B31A5">
                                <w:rPr>
                                  <w:lang w:val="en-SG" w:eastAsia="en-SG"/>
                                </w:rPr>
                                <w:t>Transformer-based Sentiment 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1143A" id="Group 198" o:spid="_x0000_s1027" style="position:absolute;margin-left:3.75pt;margin-top:126.75pt;width:358.5pt;height:282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35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">
                <v:rect id="Rectangle 199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14:paraId="290E70A6" w14:textId="77777777" w:rsidR="00F43C43" w:rsidRDefault="00F43C4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29" type="#_x0000_t202" style="position:absolute;top:2526;width:35674;height:3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2A0451B8" w14:textId="255FDA92" w:rsidR="00F43C43" w:rsidRDefault="00F43C43" w:rsidP="000B31A5">
                        <w:pPr>
                          <w:pStyle w:val="Title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 w:rsidRPr="00F43C43">
                          <w:rPr>
                            <w:lang w:val="en-SG" w:eastAsia="en-SG"/>
                          </w:rPr>
                          <w:t xml:space="preserve">Assignment </w:t>
                        </w:r>
                        <w:r w:rsidR="000B31A5">
                          <w:rPr>
                            <w:lang w:val="en-SG" w:eastAsia="en-SG"/>
                          </w:rPr>
                          <w:t>5</w:t>
                        </w:r>
                        <w:r w:rsidRPr="00F43C43">
                          <w:rPr>
                            <w:lang w:val="en-SG" w:eastAsia="en-SG"/>
                          </w:rPr>
                          <w:t xml:space="preserve">.1: </w:t>
                        </w:r>
                        <w:r w:rsidR="000B31A5">
                          <w:rPr>
                            <w:lang w:val="en-SG" w:eastAsia="en-SG"/>
                          </w:rPr>
                          <w:t>Transformer-based Sentiment Classification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D23FD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7042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E574CC" w14:textId="5467E0F7" w:rsidR="00D23FD0" w:rsidRDefault="00D23FD0">
          <w:pPr>
            <w:pStyle w:val="TOCHeading"/>
          </w:pPr>
          <w:r>
            <w:t>Contents</w:t>
          </w:r>
        </w:p>
        <w:p w14:paraId="27E3E32D" w14:textId="357F08ED" w:rsidR="00FA0511" w:rsidRDefault="00D23F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SG" w:eastAsia="en-S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56981" w:history="1">
            <w:r w:rsidR="00FA0511" w:rsidRPr="00346C68">
              <w:rPr>
                <w:rStyle w:val="Hyperlink"/>
                <w:noProof/>
              </w:rPr>
              <w:t>Scenario and Instructions</w:t>
            </w:r>
            <w:r w:rsidR="00FA0511">
              <w:rPr>
                <w:noProof/>
                <w:webHidden/>
              </w:rPr>
              <w:tab/>
            </w:r>
            <w:r w:rsidR="00FA0511">
              <w:rPr>
                <w:noProof/>
                <w:webHidden/>
              </w:rPr>
              <w:fldChar w:fldCharType="begin"/>
            </w:r>
            <w:r w:rsidR="00FA0511">
              <w:rPr>
                <w:noProof/>
                <w:webHidden/>
              </w:rPr>
              <w:instrText xml:space="preserve"> PAGEREF _Toc207556981 \h </w:instrText>
            </w:r>
            <w:r w:rsidR="00FA0511">
              <w:rPr>
                <w:noProof/>
                <w:webHidden/>
              </w:rPr>
            </w:r>
            <w:r w:rsidR="00FA0511">
              <w:rPr>
                <w:noProof/>
                <w:webHidden/>
              </w:rPr>
              <w:fldChar w:fldCharType="separate"/>
            </w:r>
            <w:r w:rsidR="00FA0511">
              <w:rPr>
                <w:noProof/>
                <w:webHidden/>
              </w:rPr>
              <w:t>2</w:t>
            </w:r>
            <w:r w:rsidR="00FA0511">
              <w:rPr>
                <w:noProof/>
                <w:webHidden/>
              </w:rPr>
              <w:fldChar w:fldCharType="end"/>
            </w:r>
          </w:hyperlink>
        </w:p>
        <w:p w14:paraId="6C8F0179" w14:textId="7C9D68B1" w:rsidR="00FA0511" w:rsidRDefault="00FA05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SG" w:eastAsia="en-SG"/>
              <w14:ligatures w14:val="standardContextual"/>
            </w:rPr>
          </w:pPr>
          <w:hyperlink w:anchor="_Toc207556982" w:history="1">
            <w:r w:rsidRPr="00346C68">
              <w:rPr>
                <w:rStyle w:val="Hyperlink"/>
                <w:noProof/>
              </w:rPr>
              <w:t>Assignment &amp;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6DC7" w14:textId="5E158BED" w:rsidR="00FA0511" w:rsidRDefault="00FA05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SG" w:eastAsia="en-SG"/>
              <w14:ligatures w14:val="standardContextual"/>
            </w:rPr>
          </w:pPr>
          <w:hyperlink w:anchor="_Toc207556983" w:history="1">
            <w:r w:rsidRPr="00346C68">
              <w:rPr>
                <w:rStyle w:val="Hyperlink"/>
                <w:noProof/>
                <w:lang w:val="en-SG" w:eastAsia="en-SG"/>
              </w:rPr>
              <w:t>Task 1: Utilise Libraries/Dataset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37A6" w14:textId="40A3EAF7" w:rsidR="00FA0511" w:rsidRDefault="00FA05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SG" w:eastAsia="en-SG"/>
              <w14:ligatures w14:val="standardContextual"/>
            </w:rPr>
          </w:pPr>
          <w:hyperlink w:anchor="_Toc207556984" w:history="1">
            <w:r w:rsidRPr="00346C68">
              <w:rPr>
                <w:rStyle w:val="Hyperlink"/>
                <w:noProof/>
              </w:rPr>
              <w:t>Task 2: Data Processing and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924E" w14:textId="6C3B76B0" w:rsidR="00FA0511" w:rsidRDefault="00FA05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SG" w:eastAsia="en-SG"/>
              <w14:ligatures w14:val="standardContextual"/>
            </w:rPr>
          </w:pPr>
          <w:hyperlink w:anchor="_Toc207556985" w:history="1">
            <w:r w:rsidRPr="00346C68">
              <w:rPr>
                <w:rStyle w:val="Hyperlink"/>
                <w:noProof/>
              </w:rPr>
              <w:t>Task 3: Construct a basic Transformer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7A3F" w14:textId="1F813478" w:rsidR="00FA0511" w:rsidRDefault="00FA05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SG" w:eastAsia="en-SG"/>
              <w14:ligatures w14:val="standardContextual"/>
            </w:rPr>
          </w:pPr>
          <w:hyperlink w:anchor="_Toc207556986" w:history="1">
            <w:r w:rsidRPr="00346C68">
              <w:rPr>
                <w:rStyle w:val="Hyperlink"/>
                <w:noProof/>
              </w:rPr>
              <w:t>Task 4: Train the basic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C0C4" w14:textId="24CD699A" w:rsidR="00FA0511" w:rsidRDefault="00FA05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SG" w:eastAsia="en-SG"/>
              <w14:ligatures w14:val="standardContextual"/>
            </w:rPr>
          </w:pPr>
          <w:hyperlink w:anchor="_Toc207556987" w:history="1">
            <w:r w:rsidRPr="00346C68">
              <w:rPr>
                <w:rStyle w:val="Hyperlink"/>
                <w:noProof/>
              </w:rPr>
              <w:t>Task 5: Display model architecture and training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FF0A" w14:textId="4A7F7EA7" w:rsidR="00FA0511" w:rsidRDefault="00FA05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SG" w:eastAsia="en-SG"/>
              <w14:ligatures w14:val="standardContextual"/>
            </w:rPr>
          </w:pPr>
          <w:hyperlink w:anchor="_Toc207556988" w:history="1">
            <w:r w:rsidRPr="00346C68">
              <w:rPr>
                <w:rStyle w:val="Hyperlink"/>
                <w:noProof/>
              </w:rPr>
              <w:t>Task 6: Construct an advanced transformer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E252" w14:textId="2741159C" w:rsidR="00FA0511" w:rsidRDefault="00FA05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SG" w:eastAsia="en-SG"/>
              <w14:ligatures w14:val="standardContextual"/>
            </w:rPr>
          </w:pPr>
          <w:hyperlink w:anchor="_Toc207556989" w:history="1">
            <w:r w:rsidRPr="00346C68">
              <w:rPr>
                <w:rStyle w:val="Hyperlink"/>
                <w:noProof/>
              </w:rPr>
              <w:t>Task 7: Train the advanced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4CC4" w14:textId="49FC2E0A" w:rsidR="00FA0511" w:rsidRDefault="00FA05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SG" w:eastAsia="en-SG"/>
              <w14:ligatures w14:val="standardContextual"/>
            </w:rPr>
          </w:pPr>
          <w:hyperlink w:anchor="_Toc207556990" w:history="1">
            <w:r w:rsidRPr="00346C68">
              <w:rPr>
                <w:rStyle w:val="Hyperlink"/>
                <w:noProof/>
              </w:rPr>
              <w:t>Task 8: Display model architecture and training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C10A" w14:textId="41F78465" w:rsidR="00FA0511" w:rsidRDefault="00FA05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SG" w:eastAsia="en-SG"/>
              <w14:ligatures w14:val="standardContextual"/>
            </w:rPr>
          </w:pPr>
          <w:hyperlink w:anchor="_Toc207556991" w:history="1">
            <w:r w:rsidRPr="00346C68">
              <w:rPr>
                <w:rStyle w:val="Hyperlink"/>
                <w:noProof/>
              </w:rPr>
              <w:t>Task 9: Compare training and validation results for each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9CB1" w14:textId="15E35B33" w:rsidR="00D23FD0" w:rsidRDefault="00D23FD0">
          <w:r>
            <w:rPr>
              <w:b/>
              <w:bCs/>
              <w:noProof/>
            </w:rPr>
            <w:fldChar w:fldCharType="end"/>
          </w:r>
        </w:p>
      </w:sdtContent>
    </w:sdt>
    <w:p w14:paraId="0D66C48E" w14:textId="576654D5" w:rsidR="00D23FD0" w:rsidRDefault="00D23FD0">
      <w:r>
        <w:br w:type="page"/>
      </w:r>
    </w:p>
    <w:tbl>
      <w:tblPr>
        <w:tblW w:w="0" w:type="auto"/>
        <w:shd w:val="clear" w:color="auto" w:fill="2B579A" w:themeFill="accent5"/>
        <w:tblLook w:val="0600" w:firstRow="0" w:lastRow="0" w:firstColumn="0" w:lastColumn="0" w:noHBand="1" w:noVBand="1"/>
      </w:tblPr>
      <w:tblGrid>
        <w:gridCol w:w="7920"/>
        <w:gridCol w:w="1440"/>
      </w:tblGrid>
      <w:tr w:rsidR="007378F1" w14:paraId="49DC3052" w14:textId="77777777" w:rsidTr="007378F1">
        <w:tc>
          <w:tcPr>
            <w:tcW w:w="7920" w:type="dxa"/>
            <w:shd w:val="clear" w:color="auto" w:fill="2B579A" w:themeFill="accent5"/>
          </w:tcPr>
          <w:p w14:paraId="2C873E78" w14:textId="25A63C3F" w:rsidR="00785CF8" w:rsidRDefault="00785CF8" w:rsidP="007378F1">
            <w:pPr>
              <w:pStyle w:val="Subtitle"/>
              <w:rPr>
                <w:rFonts w:eastAsiaTheme="majorEastAsia" w:cstheme="majorBidi"/>
                <w:spacing w:val="-10"/>
                <w:kern w:val="28"/>
                <w:sz w:val="96"/>
                <w:szCs w:val="56"/>
              </w:rPr>
            </w:pPr>
            <w:r w:rsidRPr="00785CF8">
              <w:rPr>
                <w:rFonts w:eastAsiaTheme="majorEastAsia" w:cstheme="majorBidi"/>
                <w:spacing w:val="-10"/>
                <w:kern w:val="28"/>
                <w:sz w:val="96"/>
                <w:szCs w:val="56"/>
              </w:rPr>
              <w:lastRenderedPageBreak/>
              <w:t xml:space="preserve">Assignment </w:t>
            </w:r>
            <w:r w:rsidR="0027021E">
              <w:rPr>
                <w:rFonts w:eastAsiaTheme="majorEastAsia" w:cstheme="majorBidi"/>
                <w:spacing w:val="-10"/>
                <w:kern w:val="28"/>
                <w:sz w:val="96"/>
                <w:szCs w:val="56"/>
              </w:rPr>
              <w:t>5</w:t>
            </w:r>
            <w:r w:rsidRPr="00785CF8">
              <w:rPr>
                <w:rFonts w:eastAsiaTheme="majorEastAsia" w:cstheme="majorBidi"/>
                <w:spacing w:val="-10"/>
                <w:kern w:val="28"/>
                <w:sz w:val="96"/>
                <w:szCs w:val="56"/>
              </w:rPr>
              <w:t>.1</w:t>
            </w:r>
            <w:bookmarkStart w:id="0" w:name="_Hlk487785372"/>
            <w:bookmarkEnd w:id="0"/>
          </w:p>
          <w:p w14:paraId="0A07189A" w14:textId="6ECA49AB" w:rsidR="007378F1" w:rsidRDefault="0027021E" w:rsidP="007378F1">
            <w:pPr>
              <w:pStyle w:val="Subtitle"/>
            </w:pPr>
            <w:r w:rsidRPr="0027021E">
              <w:t>Transformer-based Sentiment Classification</w:t>
            </w:r>
          </w:p>
        </w:tc>
        <w:tc>
          <w:tcPr>
            <w:tcW w:w="1440" w:type="dxa"/>
            <w:shd w:val="clear" w:color="auto" w:fill="2B579A" w:themeFill="accent5"/>
            <w:vAlign w:val="bottom"/>
          </w:tcPr>
          <w:p w14:paraId="4D47783A" w14:textId="434BF8F2" w:rsidR="007378F1" w:rsidRDefault="007378F1" w:rsidP="007378F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jc w:val="right"/>
            </w:pPr>
          </w:p>
        </w:tc>
      </w:tr>
    </w:tbl>
    <w:p w14:paraId="3DA18125" w14:textId="77777777" w:rsidR="009B7FAD" w:rsidRDefault="009B7FAD" w:rsidP="00785CF8">
      <w:pPr>
        <w:pStyle w:val="Heading4"/>
        <w:rPr>
          <w:rStyle w:val="Strong"/>
          <w:b w:val="0"/>
          <w:bCs w:val="0"/>
        </w:rPr>
      </w:pPr>
    </w:p>
    <w:p w14:paraId="07AD99EA" w14:textId="679146EB" w:rsidR="009B7FAD" w:rsidRPr="009B7FAD" w:rsidRDefault="009B7FAD" w:rsidP="009B7FAD">
      <w:pPr>
        <w:pStyle w:val="Heading1"/>
      </w:pPr>
      <w:bookmarkStart w:id="1" w:name="_Toc207556981"/>
      <w:r>
        <w:t>Scenario and Instructions</w:t>
      </w:r>
      <w:bookmarkEnd w:id="1"/>
    </w:p>
    <w:p w14:paraId="5674B06C" w14:textId="77777777" w:rsidR="00703A96" w:rsidRDefault="00703A96" w:rsidP="00703A96">
      <w:pPr>
        <w:pStyle w:val="Heading4"/>
      </w:pPr>
      <w:r>
        <w:rPr>
          <w:rStyle w:val="Strong"/>
          <w:b w:val="0"/>
          <w:bCs w:val="0"/>
        </w:rPr>
        <w:t>Assignment Instructions:</w:t>
      </w:r>
    </w:p>
    <w:p w14:paraId="76157104" w14:textId="77777777" w:rsidR="005C46DB" w:rsidRPr="005C46DB" w:rsidRDefault="005C46DB" w:rsidP="005C46DB">
      <w:pPr>
        <w:spacing w:before="100" w:beforeAutospacing="1" w:after="100" w:afterAutospacing="1" w:line="240" w:lineRule="auto"/>
        <w:ind w:left="360"/>
      </w:pPr>
      <w:r w:rsidRPr="005C46DB">
        <w:t>Develop and evaluate basic and advanced Transformer models for binary text classification to understand the application of attention mechanisms and positional encoding in NLP. This assignment focuses on building hands-on experience with modern Transformer architectures applied to customer sentiment analysis using the IMDB dataset.</w:t>
      </w:r>
    </w:p>
    <w:p w14:paraId="3A94B501" w14:textId="53F7B5E6" w:rsidR="005C46DB" w:rsidRDefault="005C46DB" w:rsidP="005C46DB">
      <w:pPr>
        <w:pStyle w:val="Heading4"/>
      </w:pPr>
      <w:r>
        <w:rPr>
          <w:rStyle w:val="Strong"/>
          <w:b w:val="0"/>
          <w:bCs w:val="0"/>
        </w:rPr>
        <w:t>Dataset</w:t>
      </w:r>
      <w:r>
        <w:rPr>
          <w:rStyle w:val="Strong"/>
          <w:b w:val="0"/>
          <w:bCs w:val="0"/>
        </w:rPr>
        <w:t>:</w:t>
      </w:r>
    </w:p>
    <w:p w14:paraId="13EC8D8C" w14:textId="77777777" w:rsidR="005C46DB" w:rsidRPr="005C46DB" w:rsidRDefault="005C46DB" w:rsidP="005C46DB">
      <w:pPr>
        <w:pStyle w:val="NormalWeb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6DB">
        <w:rPr>
          <w:rFonts w:asciiTheme="minorHAnsi" w:eastAsiaTheme="minorHAnsi" w:hAnsiTheme="minorHAnsi" w:cstheme="minorBidi"/>
          <w:color w:val="auto"/>
          <w:sz w:val="22"/>
          <w:szCs w:val="22"/>
        </w:rPr>
        <w:t>IMDB movie reviews</w:t>
      </w:r>
    </w:p>
    <w:p w14:paraId="71E980D1" w14:textId="72EED72A" w:rsidR="005C46DB" w:rsidRPr="005C46DB" w:rsidRDefault="005C46DB" w:rsidP="005C46DB">
      <w:pPr>
        <w:pStyle w:val="NormalWeb"/>
        <w:numPr>
          <w:ilvl w:val="0"/>
          <w:numId w:val="4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6DB">
        <w:rPr>
          <w:rFonts w:asciiTheme="minorHAnsi" w:eastAsiaTheme="minorHAnsi" w:hAnsiTheme="minorHAnsi" w:cstheme="minorBidi"/>
          <w:color w:val="auto"/>
          <w:sz w:val="22"/>
          <w:szCs w:val="22"/>
        </w:rPr>
        <w:t>50,000 total reviews (25K train, 25K test)</w:t>
      </w:r>
    </w:p>
    <w:p w14:paraId="25FFC83D" w14:textId="09C47D32" w:rsidR="005C46DB" w:rsidRPr="005C46DB" w:rsidRDefault="005C46DB" w:rsidP="005C46DB">
      <w:pPr>
        <w:pStyle w:val="NormalWeb"/>
        <w:numPr>
          <w:ilvl w:val="0"/>
          <w:numId w:val="4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6DB">
        <w:rPr>
          <w:rFonts w:asciiTheme="minorHAnsi" w:eastAsiaTheme="minorHAnsi" w:hAnsiTheme="minorHAnsi" w:cstheme="minorBidi"/>
          <w:color w:val="auto"/>
          <w:sz w:val="22"/>
          <w:szCs w:val="22"/>
        </w:rPr>
        <w:t>Binary classification:</w:t>
      </w:r>
    </w:p>
    <w:p w14:paraId="60B19ECE" w14:textId="5203A9ED" w:rsidR="005C46DB" w:rsidRPr="005C46DB" w:rsidRDefault="005C46DB" w:rsidP="005C46DB">
      <w:pPr>
        <w:pStyle w:val="NormalWeb"/>
        <w:numPr>
          <w:ilvl w:val="1"/>
          <w:numId w:val="4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6DB">
        <w:rPr>
          <w:rFonts w:asciiTheme="minorHAnsi" w:eastAsiaTheme="minorHAnsi" w:hAnsiTheme="minorHAnsi" w:cstheme="minorBidi"/>
          <w:color w:val="auto"/>
          <w:sz w:val="22"/>
          <w:szCs w:val="22"/>
        </w:rPr>
        <w:t>0 → Negative review</w:t>
      </w:r>
    </w:p>
    <w:p w14:paraId="2F9D8F6E" w14:textId="719ABCDD" w:rsidR="005C46DB" w:rsidRDefault="005C46DB" w:rsidP="005C46DB">
      <w:pPr>
        <w:pStyle w:val="NormalWeb"/>
        <w:numPr>
          <w:ilvl w:val="1"/>
          <w:numId w:val="4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6DB">
        <w:rPr>
          <w:rFonts w:asciiTheme="minorHAnsi" w:eastAsiaTheme="minorHAnsi" w:hAnsiTheme="minorHAnsi" w:cstheme="minorBidi"/>
          <w:color w:val="auto"/>
          <w:sz w:val="22"/>
          <w:szCs w:val="22"/>
        </w:rPr>
        <w:t>1 → Positive review</w:t>
      </w:r>
    </w:p>
    <w:p w14:paraId="4DF5393A" w14:textId="1D7F834D" w:rsidR="005C46DB" w:rsidRDefault="005C46DB">
      <w:r>
        <w:br w:type="page"/>
      </w:r>
    </w:p>
    <w:p w14:paraId="36A6332C" w14:textId="1E152869" w:rsidR="006236F2" w:rsidRDefault="006236F2" w:rsidP="006236F2">
      <w:pPr>
        <w:pStyle w:val="Heading1"/>
      </w:pPr>
      <w:bookmarkStart w:id="2" w:name="_Toc207556982"/>
      <w:r>
        <w:lastRenderedPageBreak/>
        <w:t>Assignment &amp; Solutions</w:t>
      </w:r>
      <w:bookmarkEnd w:id="2"/>
    </w:p>
    <w:p w14:paraId="442E18CF" w14:textId="77777777" w:rsidR="00A40D30" w:rsidRDefault="00A40D30" w:rsidP="00A40D30">
      <w:pPr>
        <w:pStyle w:val="Heading2"/>
        <w:rPr>
          <w:lang w:val="en-SG" w:eastAsia="en-SG"/>
        </w:rPr>
      </w:pPr>
      <w:bookmarkStart w:id="3" w:name="_Toc207556983"/>
      <w:r w:rsidRPr="00A40D30">
        <w:rPr>
          <w:lang w:val="en-SG" w:eastAsia="en-SG"/>
        </w:rPr>
        <w:t>Task 1: Utilise Libraries/Dataset</w:t>
      </w:r>
      <w:bookmarkEnd w:id="3"/>
    </w:p>
    <w:p w14:paraId="4E7CE2FB" w14:textId="77777777" w:rsidR="0091780C" w:rsidRPr="0091780C" w:rsidRDefault="0091780C" w:rsidP="0091780C">
      <w:pPr>
        <w:pStyle w:val="ListParagraph"/>
        <w:numPr>
          <w:ilvl w:val="0"/>
          <w:numId w:val="44"/>
        </w:numPr>
        <w:rPr>
          <w:lang w:val="en-SG" w:eastAsia="en-SG"/>
        </w:rPr>
      </w:pPr>
      <w:r w:rsidRPr="0091780C">
        <w:rPr>
          <w:lang w:val="en-SG" w:eastAsia="en-SG"/>
        </w:rPr>
        <w:t xml:space="preserve">Import the necessary libraries (TensorFlow, datasets, </w:t>
      </w:r>
      <w:proofErr w:type="spellStart"/>
      <w:r w:rsidRPr="0091780C">
        <w:rPr>
          <w:lang w:val="en-SG" w:eastAsia="en-SG"/>
        </w:rPr>
        <w:t>Keras</w:t>
      </w:r>
      <w:proofErr w:type="spellEnd"/>
      <w:r w:rsidRPr="0091780C">
        <w:rPr>
          <w:lang w:val="en-SG" w:eastAsia="en-SG"/>
        </w:rPr>
        <w:t xml:space="preserve">, pandas, Matplotlib, </w:t>
      </w:r>
      <w:proofErr w:type="spellStart"/>
      <w:r w:rsidRPr="0091780C">
        <w:rPr>
          <w:lang w:val="en-SG" w:eastAsia="en-SG"/>
        </w:rPr>
        <w:t>sklearn</w:t>
      </w:r>
      <w:proofErr w:type="spellEnd"/>
      <w:r w:rsidRPr="0091780C">
        <w:rPr>
          <w:lang w:val="en-SG" w:eastAsia="en-SG"/>
        </w:rPr>
        <w:t>, etc.)</w:t>
      </w:r>
    </w:p>
    <w:p w14:paraId="281C839D" w14:textId="77777777" w:rsidR="0091780C" w:rsidRPr="0091780C" w:rsidRDefault="0091780C" w:rsidP="0091780C">
      <w:pPr>
        <w:pStyle w:val="ListParagraph"/>
        <w:numPr>
          <w:ilvl w:val="0"/>
          <w:numId w:val="44"/>
        </w:numPr>
        <w:rPr>
          <w:lang w:val="en-SG" w:eastAsia="en-SG"/>
        </w:rPr>
      </w:pPr>
      <w:r w:rsidRPr="0091780C">
        <w:rPr>
          <w:lang w:val="en-SG" w:eastAsia="en-SG"/>
        </w:rPr>
        <w:t xml:space="preserve">Load the IMDB dataset using </w:t>
      </w:r>
      <w:proofErr w:type="spellStart"/>
      <w:r w:rsidRPr="0091780C">
        <w:rPr>
          <w:lang w:val="en-SG" w:eastAsia="en-SG"/>
        </w:rPr>
        <w:t>load_dataset</w:t>
      </w:r>
      <w:proofErr w:type="spellEnd"/>
      <w:r w:rsidRPr="0091780C">
        <w:rPr>
          <w:lang w:val="en-SG" w:eastAsia="en-SG"/>
        </w:rPr>
        <w:t>("</w:t>
      </w:r>
      <w:proofErr w:type="spellStart"/>
      <w:r w:rsidRPr="0091780C">
        <w:rPr>
          <w:lang w:val="en-SG" w:eastAsia="en-SG"/>
        </w:rPr>
        <w:t>imdb</w:t>
      </w:r>
      <w:proofErr w:type="spellEnd"/>
      <w:r w:rsidRPr="0091780C">
        <w:rPr>
          <w:lang w:val="en-SG" w:eastAsia="en-SG"/>
        </w:rPr>
        <w:t>")</w:t>
      </w:r>
    </w:p>
    <w:p w14:paraId="79EC1587" w14:textId="68F1DC00" w:rsidR="0091780C" w:rsidRPr="0091780C" w:rsidRDefault="0091780C" w:rsidP="0091780C">
      <w:pPr>
        <w:pStyle w:val="ListParagraph"/>
        <w:numPr>
          <w:ilvl w:val="0"/>
          <w:numId w:val="44"/>
        </w:numPr>
        <w:rPr>
          <w:lang w:val="en-SG" w:eastAsia="en-SG"/>
        </w:rPr>
      </w:pPr>
      <w:r w:rsidRPr="0091780C">
        <w:rPr>
          <w:lang w:val="en-SG" w:eastAsia="en-SG"/>
        </w:rPr>
        <w:t xml:space="preserve">Convert data to pandas </w:t>
      </w:r>
      <w:proofErr w:type="spellStart"/>
      <w:r w:rsidRPr="0091780C">
        <w:rPr>
          <w:lang w:val="en-SG" w:eastAsia="en-SG"/>
        </w:rPr>
        <w:t>DataFrames</w:t>
      </w:r>
      <w:proofErr w:type="spellEnd"/>
      <w:r w:rsidRPr="0091780C">
        <w:rPr>
          <w:lang w:val="en-SG" w:eastAsia="en-SG"/>
        </w:rPr>
        <w:t xml:space="preserve"> and print sample sizes</w:t>
      </w:r>
    </w:p>
    <w:p w14:paraId="1416FD64" w14:textId="1F1B8BA0" w:rsidR="00A40D30" w:rsidRDefault="007A624C" w:rsidP="007A624C">
      <w:r w:rsidRPr="007A624C">
        <w:drawing>
          <wp:inline distT="0" distB="0" distL="0" distR="0" wp14:anchorId="7EC8294D" wp14:editId="5FE5674E">
            <wp:extent cx="5905804" cy="1968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4B6F" w14:textId="77777777" w:rsidR="007A624C" w:rsidRDefault="007A624C" w:rsidP="007A624C"/>
    <w:p w14:paraId="2A53D268" w14:textId="04A087A1" w:rsidR="00EF5EF6" w:rsidRPr="00936F70" w:rsidRDefault="00936F70" w:rsidP="00A40D30">
      <w:r w:rsidRPr="00936F70">
        <w:drawing>
          <wp:inline distT="0" distB="0" distL="0" distR="0" wp14:anchorId="70305F58" wp14:editId="0AC6B87F">
            <wp:extent cx="3873699" cy="1244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7C3" w14:textId="77777777" w:rsidR="00E04A0A" w:rsidRDefault="00E04A0A" w:rsidP="00A40D30"/>
    <w:p w14:paraId="379D5EF5" w14:textId="4C253284" w:rsidR="00E04A0A" w:rsidRDefault="00E04A0A" w:rsidP="00256BC7">
      <w:pPr>
        <w:pStyle w:val="Heading2"/>
      </w:pPr>
      <w:bookmarkStart w:id="4" w:name="_Toc207556984"/>
      <w:r w:rsidRPr="00E04A0A">
        <w:t xml:space="preserve">Task 2: </w:t>
      </w:r>
      <w:r w:rsidR="00DE3F72" w:rsidRPr="00DE3F72">
        <w:t>Data Processing and Exploration</w:t>
      </w:r>
      <w:bookmarkEnd w:id="4"/>
    </w:p>
    <w:p w14:paraId="61CD6906" w14:textId="77777777" w:rsidR="00DE3F72" w:rsidRDefault="00DE3F72" w:rsidP="00DE3F72"/>
    <w:p w14:paraId="20430012" w14:textId="0B255E66" w:rsidR="00DE3F72" w:rsidRDefault="00DE3F72" w:rsidP="00DE3F72">
      <w:pPr>
        <w:pStyle w:val="ListParagraph"/>
        <w:numPr>
          <w:ilvl w:val="0"/>
          <w:numId w:val="45"/>
        </w:numPr>
      </w:pPr>
      <w:r>
        <w:t xml:space="preserve">Generate two EDA </w:t>
      </w:r>
      <w:proofErr w:type="spellStart"/>
      <w:r>
        <w:t>visualisations</w:t>
      </w:r>
      <w:proofErr w:type="spellEnd"/>
      <w:r>
        <w:t xml:space="preserve"> (e.g., review length distribution, class distribution)</w:t>
      </w:r>
    </w:p>
    <w:p w14:paraId="456673CD" w14:textId="5931857E" w:rsidR="00DE3F72" w:rsidRDefault="00DE3F72" w:rsidP="00DE3F72">
      <w:pPr>
        <w:pStyle w:val="ListParagraph"/>
        <w:numPr>
          <w:ilvl w:val="0"/>
          <w:numId w:val="45"/>
        </w:numPr>
      </w:pPr>
      <w:r>
        <w:t>Check for missing values and data quality</w:t>
      </w:r>
    </w:p>
    <w:p w14:paraId="06756155" w14:textId="117E054B" w:rsidR="00DE3F72" w:rsidRDefault="00DE3F72" w:rsidP="00DE3F72">
      <w:pPr>
        <w:pStyle w:val="ListParagraph"/>
        <w:numPr>
          <w:ilvl w:val="0"/>
          <w:numId w:val="45"/>
        </w:numPr>
      </w:pPr>
      <w:proofErr w:type="spellStart"/>
      <w:r>
        <w:t>Normalise</w:t>
      </w:r>
      <w:proofErr w:type="spellEnd"/>
      <w:r>
        <w:t xml:space="preserve"> and </w:t>
      </w:r>
      <w:proofErr w:type="spellStart"/>
      <w:r>
        <w:t>tokenise</w:t>
      </w:r>
      <w:proofErr w:type="spellEnd"/>
      <w:r>
        <w:t xml:space="preserve"> text, pad sequences to a consistent length</w:t>
      </w:r>
    </w:p>
    <w:p w14:paraId="6023B5E5" w14:textId="46184DFD" w:rsidR="00DE3F72" w:rsidRDefault="00DE3F72" w:rsidP="00DE3F72">
      <w:pPr>
        <w:pStyle w:val="ListParagraph"/>
        <w:numPr>
          <w:ilvl w:val="0"/>
          <w:numId w:val="45"/>
        </w:numPr>
      </w:pPr>
      <w:r>
        <w:t xml:space="preserve">Convert text into appropriate format using </w:t>
      </w:r>
      <w:proofErr w:type="spellStart"/>
      <w:r>
        <w:t>Keras</w:t>
      </w:r>
      <w:proofErr w:type="spellEnd"/>
      <w:r>
        <w:t xml:space="preserve"> Tokenizer (e.g., </w:t>
      </w:r>
      <w:proofErr w:type="spellStart"/>
      <w:r>
        <w:t>maxlen</w:t>
      </w:r>
      <w:proofErr w:type="spellEnd"/>
      <w:r>
        <w:t>=256)</w:t>
      </w:r>
    </w:p>
    <w:p w14:paraId="110A408B" w14:textId="78F0D430" w:rsidR="00BA0537" w:rsidRPr="00BA0537" w:rsidRDefault="00DE3F72" w:rsidP="00DE3F72">
      <w:pPr>
        <w:pStyle w:val="ListParagraph"/>
        <w:numPr>
          <w:ilvl w:val="0"/>
          <w:numId w:val="45"/>
        </w:numPr>
      </w:pPr>
      <w:r>
        <w:t>Create training and testing splits</w:t>
      </w:r>
    </w:p>
    <w:p w14:paraId="4028A55F" w14:textId="57F3DD89" w:rsidR="00256BC7" w:rsidRDefault="00A75A7F" w:rsidP="00256BC7">
      <w:r>
        <w:rPr>
          <w:noProof/>
        </w:rPr>
        <w:lastRenderedPageBreak/>
        <w:drawing>
          <wp:inline distT="0" distB="0" distL="0" distR="0" wp14:anchorId="4186BF97" wp14:editId="4DCD0C05">
            <wp:extent cx="5943600" cy="3963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FC99" w14:textId="4E2D13E7" w:rsidR="00A75A7F" w:rsidRDefault="00A75A7F" w:rsidP="00256BC7">
      <w:r>
        <w:rPr>
          <w:noProof/>
        </w:rPr>
        <w:drawing>
          <wp:inline distT="0" distB="0" distL="0" distR="0" wp14:anchorId="32616F05" wp14:editId="67F3FC57">
            <wp:extent cx="5029200" cy="3911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2815" cy="39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2C8D" w14:textId="1472D03B" w:rsidR="005423F7" w:rsidRDefault="005423F7" w:rsidP="00256BC7">
      <w:r w:rsidRPr="005423F7">
        <w:lastRenderedPageBreak/>
        <w:drawing>
          <wp:inline distT="0" distB="0" distL="0" distR="0" wp14:anchorId="13AB125F" wp14:editId="24EC7D10">
            <wp:extent cx="4807197" cy="1625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FC51" w14:textId="5AB1B8CE" w:rsidR="008B32D5" w:rsidRDefault="00234434" w:rsidP="00256BC7">
      <w:r w:rsidRPr="00234434">
        <w:drawing>
          <wp:inline distT="0" distB="0" distL="0" distR="0" wp14:anchorId="6F0B9BD6" wp14:editId="2B665B40">
            <wp:extent cx="5410478" cy="3702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CCBF" w14:textId="77777777" w:rsidR="00A75A7F" w:rsidRDefault="00A75A7F" w:rsidP="00256BC7"/>
    <w:p w14:paraId="379A8E3B" w14:textId="77777777" w:rsidR="00A75A7F" w:rsidRDefault="00A75A7F" w:rsidP="00256BC7"/>
    <w:p w14:paraId="2E8F46D9" w14:textId="488FA278" w:rsidR="001C181F" w:rsidRDefault="001C181F" w:rsidP="001C181F">
      <w:pPr>
        <w:pStyle w:val="Heading2"/>
      </w:pPr>
      <w:bookmarkStart w:id="5" w:name="_Toc207556985"/>
      <w:r w:rsidRPr="00E04A0A">
        <w:t xml:space="preserve">Task </w:t>
      </w:r>
      <w:r w:rsidRPr="001C181F">
        <w:t>3: Construct a basic Transformer model</w:t>
      </w:r>
      <w:bookmarkEnd w:id="5"/>
    </w:p>
    <w:p w14:paraId="499DCDB8" w14:textId="77777777" w:rsidR="001C181F" w:rsidRDefault="001C181F" w:rsidP="001C181F"/>
    <w:p w14:paraId="1E8A25A8" w14:textId="77777777" w:rsidR="001C181F" w:rsidRDefault="001C181F" w:rsidP="00361686">
      <w:pPr>
        <w:pStyle w:val="ListParagraph"/>
        <w:numPr>
          <w:ilvl w:val="0"/>
          <w:numId w:val="45"/>
        </w:numPr>
      </w:pPr>
      <w:r w:rsidRPr="001C181F">
        <w:t xml:space="preserve">Construct a basic transformer model with appropriate layers (Embedding, </w:t>
      </w:r>
      <w:proofErr w:type="spellStart"/>
      <w:r w:rsidRPr="001C181F">
        <w:t>TransformerEncoder</w:t>
      </w:r>
      <w:proofErr w:type="spellEnd"/>
      <w:r w:rsidRPr="001C181F">
        <w:t>, GlobalAveragePooling1D, Dense)</w:t>
      </w:r>
    </w:p>
    <w:p w14:paraId="303DA6FC" w14:textId="17105048" w:rsidR="0015285E" w:rsidRDefault="0015285E" w:rsidP="0015285E">
      <w:r w:rsidRPr="0015285E">
        <w:lastRenderedPageBreak/>
        <w:drawing>
          <wp:inline distT="0" distB="0" distL="0" distR="0" wp14:anchorId="67E4AA54" wp14:editId="06CA545C">
            <wp:extent cx="5943600" cy="2456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44E0" w14:textId="77777777" w:rsidR="001C181F" w:rsidRDefault="001C181F" w:rsidP="001C181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E18FDCB" w14:textId="1E1B07CB" w:rsidR="001C181F" w:rsidRDefault="001C181F" w:rsidP="001C181F">
      <w:pPr>
        <w:pStyle w:val="Heading2"/>
      </w:pPr>
      <w:bookmarkStart w:id="6" w:name="_Toc207556986"/>
      <w:r w:rsidRPr="00E04A0A">
        <w:t xml:space="preserve">Task </w:t>
      </w:r>
      <w:r w:rsidRPr="001C181F">
        <w:t>4: Train the basic model</w:t>
      </w:r>
      <w:bookmarkEnd w:id="6"/>
    </w:p>
    <w:p w14:paraId="1FCD624A" w14:textId="77777777" w:rsidR="001C181F" w:rsidRDefault="001C181F" w:rsidP="001C181F"/>
    <w:p w14:paraId="25406902" w14:textId="48610A03" w:rsidR="001C181F" w:rsidRDefault="001C181F" w:rsidP="001C181F">
      <w:pPr>
        <w:pStyle w:val="ListParagraph"/>
        <w:numPr>
          <w:ilvl w:val="0"/>
          <w:numId w:val="45"/>
        </w:numPr>
      </w:pPr>
      <w:r w:rsidRPr="001C181F">
        <w:t xml:space="preserve">Train the model on the IMDB training data for 5 epochs using </w:t>
      </w:r>
      <w:proofErr w:type="spellStart"/>
      <w:r w:rsidRPr="001C181F">
        <w:t>binary_crossentropy</w:t>
      </w:r>
      <w:proofErr w:type="spellEnd"/>
    </w:p>
    <w:p w14:paraId="2BD52915" w14:textId="26720CD7" w:rsidR="008C0BB7" w:rsidRDefault="008C0BB7" w:rsidP="008C0BB7">
      <w:r w:rsidRPr="008C0BB7">
        <w:drawing>
          <wp:inline distT="0" distB="0" distL="0" distR="0" wp14:anchorId="2ADB0F98" wp14:editId="30F202C0">
            <wp:extent cx="5645440" cy="17780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EBED" w14:textId="77777777" w:rsidR="001C181F" w:rsidRDefault="001C181F" w:rsidP="001C181F"/>
    <w:p w14:paraId="012CEA55" w14:textId="54DE59A0" w:rsidR="001C181F" w:rsidRDefault="001C181F" w:rsidP="001C181F">
      <w:pPr>
        <w:pStyle w:val="Heading2"/>
      </w:pPr>
      <w:bookmarkStart w:id="7" w:name="_Toc207556987"/>
      <w:r w:rsidRPr="00E04A0A">
        <w:t xml:space="preserve">Task </w:t>
      </w:r>
      <w:r w:rsidRPr="001C181F">
        <w:t>5: Display model architecture and training progress</w:t>
      </w:r>
      <w:bookmarkEnd w:id="7"/>
    </w:p>
    <w:p w14:paraId="33267DF8" w14:textId="77777777" w:rsidR="001C181F" w:rsidRDefault="001C181F" w:rsidP="001C181F"/>
    <w:p w14:paraId="455DE77E" w14:textId="77777777" w:rsidR="001C181F" w:rsidRDefault="001C181F" w:rsidP="001C181F">
      <w:pPr>
        <w:pStyle w:val="ListParagraph"/>
        <w:numPr>
          <w:ilvl w:val="0"/>
          <w:numId w:val="45"/>
        </w:numPr>
      </w:pPr>
      <w:r w:rsidRPr="001C181F">
        <w:t>Display model architecture and plot training performance (accuracy, loss)</w:t>
      </w:r>
    </w:p>
    <w:p w14:paraId="32ECA28B" w14:textId="37AB9B76" w:rsidR="0046172B" w:rsidRDefault="0046172B" w:rsidP="0046172B">
      <w:r>
        <w:rPr>
          <w:noProof/>
        </w:rPr>
        <w:lastRenderedPageBreak/>
        <w:drawing>
          <wp:inline distT="0" distB="0" distL="0" distR="0" wp14:anchorId="4D77C81F" wp14:editId="0B967779">
            <wp:extent cx="5943600" cy="2315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3F05" w14:textId="77777777" w:rsidR="001C181F" w:rsidRDefault="001C181F" w:rsidP="001C181F">
      <w:pPr>
        <w:pStyle w:val="ListParagraph"/>
      </w:pPr>
    </w:p>
    <w:p w14:paraId="65335AEA" w14:textId="764DA74F" w:rsidR="001C181F" w:rsidRDefault="001C181F" w:rsidP="001C181F">
      <w:pPr>
        <w:pStyle w:val="Heading2"/>
      </w:pPr>
      <w:bookmarkStart w:id="8" w:name="_Toc207556988"/>
      <w:r w:rsidRPr="00E04A0A">
        <w:t xml:space="preserve">Task </w:t>
      </w:r>
      <w:r w:rsidR="004C1A9C" w:rsidRPr="004C1A9C">
        <w:t>6: Construct an advanced transformer model</w:t>
      </w:r>
      <w:bookmarkEnd w:id="8"/>
    </w:p>
    <w:p w14:paraId="7002FCBA" w14:textId="77777777" w:rsidR="004C1A9C" w:rsidRPr="004C1A9C" w:rsidRDefault="004C1A9C" w:rsidP="004C1A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DA66D92" w14:textId="776726E5" w:rsidR="004C1A9C" w:rsidRPr="004C1A9C" w:rsidRDefault="004C1A9C" w:rsidP="00361686">
      <w:pPr>
        <w:pStyle w:val="ListParagraph"/>
        <w:numPr>
          <w:ilvl w:val="0"/>
          <w:numId w:val="45"/>
        </w:numPr>
      </w:pPr>
      <w:r w:rsidRPr="004C1A9C">
        <w:t>Implement a custom positional encoding layer</w:t>
      </w:r>
    </w:p>
    <w:p w14:paraId="683FF539" w14:textId="4B4C076B" w:rsidR="004C1A9C" w:rsidRDefault="004C1A9C" w:rsidP="00361686">
      <w:pPr>
        <w:pStyle w:val="ListParagraph"/>
        <w:numPr>
          <w:ilvl w:val="0"/>
          <w:numId w:val="45"/>
        </w:numPr>
      </w:pPr>
      <w:r w:rsidRPr="004C1A9C">
        <w:t>Use a Transformer block with multi-head attention (</w:t>
      </w:r>
      <w:proofErr w:type="spellStart"/>
      <w:r w:rsidRPr="004C1A9C">
        <w:t>num_heads</w:t>
      </w:r>
      <w:proofErr w:type="spellEnd"/>
      <w:r w:rsidRPr="004C1A9C">
        <w:t xml:space="preserve"> ≥ 4) and Dropout</w:t>
      </w:r>
    </w:p>
    <w:p w14:paraId="2C9FF379" w14:textId="0B0F1085" w:rsidR="00CB3E97" w:rsidRDefault="00CB3E97" w:rsidP="00CB3E97">
      <w:r w:rsidRPr="00CB3E97">
        <w:drawing>
          <wp:inline distT="0" distB="0" distL="0" distR="0" wp14:anchorId="5BF974CA" wp14:editId="0C024540">
            <wp:extent cx="5035809" cy="3016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7CB8" w14:textId="77777777" w:rsidR="00CB3E97" w:rsidRDefault="00CB3E97" w:rsidP="00CB3E97"/>
    <w:p w14:paraId="7E5E406E" w14:textId="77777777" w:rsidR="004C1A9C" w:rsidRDefault="004C1A9C" w:rsidP="004C1A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955B093" w14:textId="21886E31" w:rsidR="001C181F" w:rsidRDefault="001C181F" w:rsidP="004C1A9C">
      <w:pPr>
        <w:pStyle w:val="Heading2"/>
      </w:pPr>
      <w:bookmarkStart w:id="9" w:name="_Toc207556989"/>
      <w:r w:rsidRPr="00E04A0A">
        <w:t xml:space="preserve">Task </w:t>
      </w:r>
      <w:r w:rsidR="004C1A9C" w:rsidRPr="004C1A9C">
        <w:t>7: Train the advanced model</w:t>
      </w:r>
      <w:bookmarkEnd w:id="9"/>
    </w:p>
    <w:p w14:paraId="7955D4D2" w14:textId="77777777" w:rsidR="004C1A9C" w:rsidRDefault="004C1A9C" w:rsidP="001C181F">
      <w:pPr>
        <w:pStyle w:val="ListParagraph"/>
        <w:numPr>
          <w:ilvl w:val="0"/>
          <w:numId w:val="45"/>
        </w:numPr>
      </w:pPr>
      <w:r w:rsidRPr="004C1A9C">
        <w:t>Train the enhanced model and display the training curves and model summary</w:t>
      </w:r>
    </w:p>
    <w:p w14:paraId="553094AD" w14:textId="38E42356" w:rsidR="00CB3E97" w:rsidRDefault="00DA52AE" w:rsidP="00CB3E97">
      <w:r w:rsidRPr="00DA52AE">
        <w:lastRenderedPageBreak/>
        <w:drawing>
          <wp:inline distT="0" distB="0" distL="0" distR="0" wp14:anchorId="232C677F" wp14:editId="65E910CB">
            <wp:extent cx="5943600" cy="4403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22BA" w14:textId="77777777" w:rsidR="00B407CE" w:rsidRDefault="00B407CE" w:rsidP="00CB3E97"/>
    <w:p w14:paraId="62CDB635" w14:textId="77777777" w:rsidR="004C1A9C" w:rsidRDefault="004C1A9C" w:rsidP="004C1A9C"/>
    <w:p w14:paraId="0E5C880E" w14:textId="202A344D" w:rsidR="001C181F" w:rsidRDefault="001C181F" w:rsidP="001C181F">
      <w:pPr>
        <w:pStyle w:val="Heading2"/>
      </w:pPr>
      <w:bookmarkStart w:id="10" w:name="_Toc207556990"/>
      <w:r w:rsidRPr="00E04A0A">
        <w:t xml:space="preserve">Task </w:t>
      </w:r>
      <w:r w:rsidR="00092227" w:rsidRPr="00092227">
        <w:t>8: Display model architecture and training progress</w:t>
      </w:r>
      <w:bookmarkEnd w:id="10"/>
    </w:p>
    <w:p w14:paraId="0EDC4C04" w14:textId="63BAC3BC" w:rsidR="001C181F" w:rsidRDefault="00092227" w:rsidP="00092227">
      <w:pPr>
        <w:pStyle w:val="ListParagraph"/>
        <w:numPr>
          <w:ilvl w:val="0"/>
          <w:numId w:val="45"/>
        </w:numPr>
      </w:pPr>
      <w:r w:rsidRPr="00092227">
        <w:t>Display model architecture and plot training performance (accuracy, loss)</w:t>
      </w:r>
    </w:p>
    <w:p w14:paraId="7C0BA6F2" w14:textId="2CA4BB66" w:rsidR="004518E5" w:rsidRDefault="004518E5" w:rsidP="004518E5">
      <w:r>
        <w:rPr>
          <w:noProof/>
        </w:rPr>
        <w:drawing>
          <wp:inline distT="0" distB="0" distL="0" distR="0" wp14:anchorId="46B60ADA" wp14:editId="10634B91">
            <wp:extent cx="5943600" cy="2315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B162" w14:textId="77777777" w:rsidR="00092227" w:rsidRDefault="00092227" w:rsidP="00092227">
      <w:pPr>
        <w:pStyle w:val="ListParagraph"/>
      </w:pPr>
    </w:p>
    <w:p w14:paraId="4488D1E1" w14:textId="58167E1A" w:rsidR="001C181F" w:rsidRDefault="001C181F" w:rsidP="001C181F">
      <w:pPr>
        <w:pStyle w:val="Heading2"/>
      </w:pPr>
      <w:bookmarkStart w:id="11" w:name="_Toc207556991"/>
      <w:r w:rsidRPr="00E04A0A">
        <w:t xml:space="preserve">Task </w:t>
      </w:r>
      <w:r w:rsidR="00EC3CB4" w:rsidRPr="00EC3CB4">
        <w:t>9: Compare training and validation results for each model:</w:t>
      </w:r>
      <w:bookmarkEnd w:id="11"/>
    </w:p>
    <w:p w14:paraId="4FE87AD5" w14:textId="77777777" w:rsidR="001C181F" w:rsidRDefault="001C181F" w:rsidP="001C181F"/>
    <w:p w14:paraId="145762B2" w14:textId="77777777" w:rsidR="00EC3CB4" w:rsidRDefault="00EC3CB4" w:rsidP="001C181F">
      <w:pPr>
        <w:pStyle w:val="ListParagraph"/>
        <w:numPr>
          <w:ilvl w:val="0"/>
          <w:numId w:val="45"/>
        </w:numPr>
      </w:pPr>
      <w:r w:rsidRPr="00EC3CB4">
        <w:t>Evaluate both models using Accuracy, Precision, Recall, F1-score and AUC-ROC</w:t>
      </w:r>
    </w:p>
    <w:p w14:paraId="328B765F" w14:textId="3C6336F9" w:rsidR="004518E5" w:rsidRDefault="004518E5" w:rsidP="004518E5">
      <w:r w:rsidRPr="004518E5">
        <w:drawing>
          <wp:inline distT="0" distB="0" distL="0" distR="0" wp14:anchorId="4540B4E4" wp14:editId="5E685EC6">
            <wp:extent cx="4197566" cy="2730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6092" w14:textId="6478C6ED" w:rsidR="004518E5" w:rsidRDefault="004518E5" w:rsidP="004518E5">
      <w:r>
        <w:rPr>
          <w:noProof/>
        </w:rPr>
        <w:drawing>
          <wp:inline distT="0" distB="0" distL="0" distR="0" wp14:anchorId="08745C46" wp14:editId="162CFE39">
            <wp:extent cx="5943600" cy="28105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EDB4" w14:textId="76D70C06" w:rsidR="00254C62" w:rsidRDefault="00254C62" w:rsidP="00256BC7"/>
    <w:p w14:paraId="118F2E0E" w14:textId="11F0D104" w:rsidR="00254C62" w:rsidRDefault="00254C62" w:rsidP="00256BC7"/>
    <w:p w14:paraId="4714BCC3" w14:textId="5E8F446B" w:rsidR="004B63B2" w:rsidRDefault="004B63B2" w:rsidP="00256BC7"/>
    <w:p w14:paraId="1C8D1227" w14:textId="2466EB89" w:rsidR="007E1C35" w:rsidRDefault="007E1C35" w:rsidP="00256BC7"/>
    <w:sectPr w:rsidR="007E1C35" w:rsidSect="00FA1B62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86861" w14:textId="77777777" w:rsidR="00FA1B62" w:rsidRDefault="00FA1B62">
      <w:pPr>
        <w:spacing w:line="240" w:lineRule="auto"/>
      </w:pPr>
      <w:r>
        <w:separator/>
      </w:r>
    </w:p>
  </w:endnote>
  <w:endnote w:type="continuationSeparator" w:id="0">
    <w:p w14:paraId="68B37FA9" w14:textId="77777777" w:rsidR="00FA1B62" w:rsidRDefault="00FA1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FDC8" w14:textId="77777777" w:rsidR="00FA1B62" w:rsidRDefault="00FA1B62">
      <w:pPr>
        <w:spacing w:line="240" w:lineRule="auto"/>
      </w:pPr>
      <w:r>
        <w:separator/>
      </w:r>
    </w:p>
  </w:footnote>
  <w:footnote w:type="continuationSeparator" w:id="0">
    <w:p w14:paraId="48D18037" w14:textId="77777777" w:rsidR="00FA1B62" w:rsidRDefault="00FA1B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F44D4"/>
    <w:multiLevelType w:val="multilevel"/>
    <w:tmpl w:val="5A2E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AF7D66"/>
    <w:multiLevelType w:val="multilevel"/>
    <w:tmpl w:val="2574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5440CD"/>
    <w:multiLevelType w:val="hybridMultilevel"/>
    <w:tmpl w:val="F7CA8B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3E25FB"/>
    <w:multiLevelType w:val="multilevel"/>
    <w:tmpl w:val="840E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B01C8"/>
    <w:multiLevelType w:val="hybridMultilevel"/>
    <w:tmpl w:val="F9A616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7F44B6"/>
    <w:multiLevelType w:val="multilevel"/>
    <w:tmpl w:val="98C6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A48AB"/>
    <w:multiLevelType w:val="multilevel"/>
    <w:tmpl w:val="F48E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D63BEC"/>
    <w:multiLevelType w:val="multilevel"/>
    <w:tmpl w:val="0B2A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E571B"/>
    <w:multiLevelType w:val="multilevel"/>
    <w:tmpl w:val="E108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F2243F"/>
    <w:multiLevelType w:val="multilevel"/>
    <w:tmpl w:val="81B2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A678B7"/>
    <w:multiLevelType w:val="multilevel"/>
    <w:tmpl w:val="CDE8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DC1FA6"/>
    <w:multiLevelType w:val="hybridMultilevel"/>
    <w:tmpl w:val="AF90AF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D1418"/>
    <w:multiLevelType w:val="multilevel"/>
    <w:tmpl w:val="222C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514198"/>
    <w:multiLevelType w:val="hybridMultilevel"/>
    <w:tmpl w:val="EFBA53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9E6042"/>
    <w:multiLevelType w:val="hybridMultilevel"/>
    <w:tmpl w:val="0A5E3D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7E139B"/>
    <w:multiLevelType w:val="multilevel"/>
    <w:tmpl w:val="9B2E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2A428E"/>
    <w:multiLevelType w:val="multilevel"/>
    <w:tmpl w:val="ED02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CB32C6"/>
    <w:multiLevelType w:val="multilevel"/>
    <w:tmpl w:val="1532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CF21F3"/>
    <w:multiLevelType w:val="multilevel"/>
    <w:tmpl w:val="4A1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741EC8"/>
    <w:multiLevelType w:val="hybridMultilevel"/>
    <w:tmpl w:val="3DC2A1F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004A21"/>
    <w:multiLevelType w:val="hybridMultilevel"/>
    <w:tmpl w:val="A190784A"/>
    <w:lvl w:ilvl="0" w:tplc="4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1" w15:restartNumberingAfterBreak="0">
    <w:nsid w:val="4FBE7A55"/>
    <w:multiLevelType w:val="hybridMultilevel"/>
    <w:tmpl w:val="AFF838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B4FB9"/>
    <w:multiLevelType w:val="multilevel"/>
    <w:tmpl w:val="6BC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C2682B"/>
    <w:multiLevelType w:val="multilevel"/>
    <w:tmpl w:val="ECE6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8930A3"/>
    <w:multiLevelType w:val="multilevel"/>
    <w:tmpl w:val="4D14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1F1C7F"/>
    <w:multiLevelType w:val="hybridMultilevel"/>
    <w:tmpl w:val="C896A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B77BD5"/>
    <w:multiLevelType w:val="multilevel"/>
    <w:tmpl w:val="FF56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7979C6"/>
    <w:multiLevelType w:val="multilevel"/>
    <w:tmpl w:val="E7A6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84778156">
    <w:abstractNumId w:val="38"/>
  </w:num>
  <w:num w:numId="2" w16cid:durableId="1484737785">
    <w:abstractNumId w:val="38"/>
    <w:lvlOverride w:ilvl="0">
      <w:startOverride w:val="1"/>
    </w:lvlOverride>
  </w:num>
  <w:num w:numId="3" w16cid:durableId="515387028">
    <w:abstractNumId w:val="38"/>
  </w:num>
  <w:num w:numId="4" w16cid:durableId="1368483979">
    <w:abstractNumId w:val="38"/>
    <w:lvlOverride w:ilvl="0">
      <w:startOverride w:val="1"/>
    </w:lvlOverride>
  </w:num>
  <w:num w:numId="5" w16cid:durableId="1636257571">
    <w:abstractNumId w:val="8"/>
  </w:num>
  <w:num w:numId="6" w16cid:durableId="1155801694">
    <w:abstractNumId w:val="38"/>
    <w:lvlOverride w:ilvl="0">
      <w:startOverride w:val="1"/>
    </w:lvlOverride>
  </w:num>
  <w:num w:numId="7" w16cid:durableId="95972944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3165728">
    <w:abstractNumId w:val="10"/>
  </w:num>
  <w:num w:numId="9" w16cid:durableId="76526923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646416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85649896">
    <w:abstractNumId w:val="7"/>
  </w:num>
  <w:num w:numId="12" w16cid:durableId="1235552168">
    <w:abstractNumId w:val="6"/>
  </w:num>
  <w:num w:numId="13" w16cid:durableId="774138119">
    <w:abstractNumId w:val="5"/>
  </w:num>
  <w:num w:numId="14" w16cid:durableId="122509239">
    <w:abstractNumId w:val="4"/>
  </w:num>
  <w:num w:numId="15" w16cid:durableId="371732064">
    <w:abstractNumId w:val="3"/>
  </w:num>
  <w:num w:numId="16" w16cid:durableId="90585310">
    <w:abstractNumId w:val="2"/>
  </w:num>
  <w:num w:numId="17" w16cid:durableId="1759213689">
    <w:abstractNumId w:val="1"/>
  </w:num>
  <w:num w:numId="18" w16cid:durableId="1350370701">
    <w:abstractNumId w:val="0"/>
  </w:num>
  <w:num w:numId="19" w16cid:durableId="738794305">
    <w:abstractNumId w:val="37"/>
  </w:num>
  <w:num w:numId="20" w16cid:durableId="587033006">
    <w:abstractNumId w:val="11"/>
  </w:num>
  <w:num w:numId="21" w16cid:durableId="1294747674">
    <w:abstractNumId w:val="26"/>
  </w:num>
  <w:num w:numId="22" w16cid:durableId="155076437">
    <w:abstractNumId w:val="20"/>
  </w:num>
  <w:num w:numId="23" w16cid:durableId="1076635698">
    <w:abstractNumId w:val="28"/>
  </w:num>
  <w:num w:numId="24" w16cid:durableId="1076783424">
    <w:abstractNumId w:val="27"/>
  </w:num>
  <w:num w:numId="25" w16cid:durableId="956332458">
    <w:abstractNumId w:val="22"/>
  </w:num>
  <w:num w:numId="26" w16cid:durableId="1574198673">
    <w:abstractNumId w:val="36"/>
  </w:num>
  <w:num w:numId="27" w16cid:durableId="169758006">
    <w:abstractNumId w:val="13"/>
  </w:num>
  <w:num w:numId="28" w16cid:durableId="1558316972">
    <w:abstractNumId w:val="18"/>
  </w:num>
  <w:num w:numId="29" w16cid:durableId="466775514">
    <w:abstractNumId w:val="32"/>
  </w:num>
  <w:num w:numId="30" w16cid:durableId="654990307">
    <w:abstractNumId w:val="15"/>
  </w:num>
  <w:num w:numId="31" w16cid:durableId="655037417">
    <w:abstractNumId w:val="33"/>
  </w:num>
  <w:num w:numId="32" w16cid:durableId="2093818535">
    <w:abstractNumId w:val="16"/>
  </w:num>
  <w:num w:numId="33" w16cid:durableId="1438675048">
    <w:abstractNumId w:val="14"/>
  </w:num>
  <w:num w:numId="34" w16cid:durableId="1294948258">
    <w:abstractNumId w:val="24"/>
  </w:num>
  <w:num w:numId="35" w16cid:durableId="1558736063">
    <w:abstractNumId w:val="9"/>
  </w:num>
  <w:num w:numId="36" w16cid:durableId="246380893">
    <w:abstractNumId w:val="29"/>
  </w:num>
  <w:num w:numId="37" w16cid:durableId="463355469">
    <w:abstractNumId w:val="31"/>
  </w:num>
  <w:num w:numId="38" w16cid:durableId="845555896">
    <w:abstractNumId w:val="19"/>
  </w:num>
  <w:num w:numId="39" w16cid:durableId="1820879123">
    <w:abstractNumId w:val="25"/>
  </w:num>
  <w:num w:numId="40" w16cid:durableId="1191453459">
    <w:abstractNumId w:val="34"/>
  </w:num>
  <w:num w:numId="41" w16cid:durableId="537740951">
    <w:abstractNumId w:val="17"/>
  </w:num>
  <w:num w:numId="42" w16cid:durableId="625234022">
    <w:abstractNumId w:val="23"/>
  </w:num>
  <w:num w:numId="43" w16cid:durableId="1798720531">
    <w:abstractNumId w:val="30"/>
  </w:num>
  <w:num w:numId="44" w16cid:durableId="1312759011">
    <w:abstractNumId w:val="35"/>
  </w:num>
  <w:num w:numId="45" w16cid:durableId="953562058">
    <w:abstractNumId w:val="12"/>
  </w:num>
  <w:num w:numId="46" w16cid:durableId="9689696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SG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F8"/>
    <w:rsid w:val="00000504"/>
    <w:rsid w:val="00006B08"/>
    <w:rsid w:val="00007202"/>
    <w:rsid w:val="000150E9"/>
    <w:rsid w:val="00026FFE"/>
    <w:rsid w:val="0002752D"/>
    <w:rsid w:val="00030E3C"/>
    <w:rsid w:val="00046999"/>
    <w:rsid w:val="00072D27"/>
    <w:rsid w:val="00083C22"/>
    <w:rsid w:val="00086E87"/>
    <w:rsid w:val="000871A8"/>
    <w:rsid w:val="00092227"/>
    <w:rsid w:val="000966E7"/>
    <w:rsid w:val="000A036B"/>
    <w:rsid w:val="000A767A"/>
    <w:rsid w:val="000B31A5"/>
    <w:rsid w:val="000B32E8"/>
    <w:rsid w:val="000C37D4"/>
    <w:rsid w:val="000D0E4A"/>
    <w:rsid w:val="000E78B4"/>
    <w:rsid w:val="000F11B9"/>
    <w:rsid w:val="000F5CAF"/>
    <w:rsid w:val="00102341"/>
    <w:rsid w:val="00105960"/>
    <w:rsid w:val="001073CE"/>
    <w:rsid w:val="0011232B"/>
    <w:rsid w:val="00121553"/>
    <w:rsid w:val="00124088"/>
    <w:rsid w:val="00124CA4"/>
    <w:rsid w:val="001251FF"/>
    <w:rsid w:val="00131CAB"/>
    <w:rsid w:val="0014257E"/>
    <w:rsid w:val="0015285E"/>
    <w:rsid w:val="001556B5"/>
    <w:rsid w:val="001573B6"/>
    <w:rsid w:val="001630ED"/>
    <w:rsid w:val="00195A5D"/>
    <w:rsid w:val="001B4640"/>
    <w:rsid w:val="001B6CF6"/>
    <w:rsid w:val="001C181F"/>
    <w:rsid w:val="001C2CAB"/>
    <w:rsid w:val="001C488F"/>
    <w:rsid w:val="001D0BD1"/>
    <w:rsid w:val="001D3AE1"/>
    <w:rsid w:val="001E1C71"/>
    <w:rsid w:val="001F2AB1"/>
    <w:rsid w:val="002017AC"/>
    <w:rsid w:val="00215050"/>
    <w:rsid w:val="00216B33"/>
    <w:rsid w:val="0022634E"/>
    <w:rsid w:val="00234434"/>
    <w:rsid w:val="0023563A"/>
    <w:rsid w:val="002359ED"/>
    <w:rsid w:val="0024678D"/>
    <w:rsid w:val="00252520"/>
    <w:rsid w:val="00254C62"/>
    <w:rsid w:val="00256BC7"/>
    <w:rsid w:val="002625F9"/>
    <w:rsid w:val="002631F7"/>
    <w:rsid w:val="0026484A"/>
    <w:rsid w:val="0026504D"/>
    <w:rsid w:val="0027021E"/>
    <w:rsid w:val="00276926"/>
    <w:rsid w:val="002A67C8"/>
    <w:rsid w:val="002B0454"/>
    <w:rsid w:val="002B0DCB"/>
    <w:rsid w:val="002B40B7"/>
    <w:rsid w:val="002B6966"/>
    <w:rsid w:val="002B7135"/>
    <w:rsid w:val="002C5D75"/>
    <w:rsid w:val="002D76AE"/>
    <w:rsid w:val="002F1A0E"/>
    <w:rsid w:val="00301789"/>
    <w:rsid w:val="00325194"/>
    <w:rsid w:val="00327610"/>
    <w:rsid w:val="0034790A"/>
    <w:rsid w:val="00361686"/>
    <w:rsid w:val="003728E3"/>
    <w:rsid w:val="003962D3"/>
    <w:rsid w:val="003A7EB2"/>
    <w:rsid w:val="003B28B7"/>
    <w:rsid w:val="003C21F5"/>
    <w:rsid w:val="003C7D9D"/>
    <w:rsid w:val="003E3A63"/>
    <w:rsid w:val="0040088D"/>
    <w:rsid w:val="00424957"/>
    <w:rsid w:val="00441591"/>
    <w:rsid w:val="004518E5"/>
    <w:rsid w:val="00457BEB"/>
    <w:rsid w:val="0046172B"/>
    <w:rsid w:val="00461B2E"/>
    <w:rsid w:val="00482CFC"/>
    <w:rsid w:val="00487996"/>
    <w:rsid w:val="00491910"/>
    <w:rsid w:val="004935B8"/>
    <w:rsid w:val="004A2AF6"/>
    <w:rsid w:val="004A3D03"/>
    <w:rsid w:val="004B63B2"/>
    <w:rsid w:val="004B6D7F"/>
    <w:rsid w:val="004C1A9C"/>
    <w:rsid w:val="004D785F"/>
    <w:rsid w:val="004E744B"/>
    <w:rsid w:val="004F7760"/>
    <w:rsid w:val="00513A78"/>
    <w:rsid w:val="00517775"/>
    <w:rsid w:val="00520AC9"/>
    <w:rsid w:val="005250C5"/>
    <w:rsid w:val="00536D08"/>
    <w:rsid w:val="005417DE"/>
    <w:rsid w:val="00541E77"/>
    <w:rsid w:val="005423F7"/>
    <w:rsid w:val="00542AD7"/>
    <w:rsid w:val="00557B07"/>
    <w:rsid w:val="00561F9A"/>
    <w:rsid w:val="005668E7"/>
    <w:rsid w:val="00572037"/>
    <w:rsid w:val="00574D29"/>
    <w:rsid w:val="00593330"/>
    <w:rsid w:val="00594254"/>
    <w:rsid w:val="005950F1"/>
    <w:rsid w:val="005A01F2"/>
    <w:rsid w:val="005B0764"/>
    <w:rsid w:val="005B3D81"/>
    <w:rsid w:val="005B6EB8"/>
    <w:rsid w:val="005C0016"/>
    <w:rsid w:val="005C10CA"/>
    <w:rsid w:val="005C1BA5"/>
    <w:rsid w:val="005C46DB"/>
    <w:rsid w:val="005E3DE0"/>
    <w:rsid w:val="006039EE"/>
    <w:rsid w:val="006129E6"/>
    <w:rsid w:val="006135E6"/>
    <w:rsid w:val="00614CAB"/>
    <w:rsid w:val="00620610"/>
    <w:rsid w:val="006236F2"/>
    <w:rsid w:val="00633BC0"/>
    <w:rsid w:val="00635CDB"/>
    <w:rsid w:val="00661DE5"/>
    <w:rsid w:val="006641CF"/>
    <w:rsid w:val="006706DE"/>
    <w:rsid w:val="00687691"/>
    <w:rsid w:val="0069487E"/>
    <w:rsid w:val="00696205"/>
    <w:rsid w:val="006A648B"/>
    <w:rsid w:val="006B0B82"/>
    <w:rsid w:val="006B6BF7"/>
    <w:rsid w:val="006B7EF2"/>
    <w:rsid w:val="006C3538"/>
    <w:rsid w:val="006C3B5F"/>
    <w:rsid w:val="006D3A72"/>
    <w:rsid w:val="006D4588"/>
    <w:rsid w:val="006E6B42"/>
    <w:rsid w:val="006F1AC1"/>
    <w:rsid w:val="006F53EE"/>
    <w:rsid w:val="00703A96"/>
    <w:rsid w:val="00705EC3"/>
    <w:rsid w:val="007115EC"/>
    <w:rsid w:val="0071458B"/>
    <w:rsid w:val="00717507"/>
    <w:rsid w:val="0072216A"/>
    <w:rsid w:val="00724A03"/>
    <w:rsid w:val="007263B8"/>
    <w:rsid w:val="00726D9C"/>
    <w:rsid w:val="00726F2C"/>
    <w:rsid w:val="00736D30"/>
    <w:rsid w:val="007378F1"/>
    <w:rsid w:val="00740FAD"/>
    <w:rsid w:val="007427EC"/>
    <w:rsid w:val="00742FF3"/>
    <w:rsid w:val="00761EF3"/>
    <w:rsid w:val="007637EF"/>
    <w:rsid w:val="007672E6"/>
    <w:rsid w:val="00781B4F"/>
    <w:rsid w:val="00783BE8"/>
    <w:rsid w:val="00785CF8"/>
    <w:rsid w:val="007862A5"/>
    <w:rsid w:val="00787429"/>
    <w:rsid w:val="007936F7"/>
    <w:rsid w:val="007943A1"/>
    <w:rsid w:val="00794B27"/>
    <w:rsid w:val="007A624C"/>
    <w:rsid w:val="007A73CB"/>
    <w:rsid w:val="007A7846"/>
    <w:rsid w:val="007B22C7"/>
    <w:rsid w:val="007B2370"/>
    <w:rsid w:val="007B2795"/>
    <w:rsid w:val="007B7CCA"/>
    <w:rsid w:val="007C1FD2"/>
    <w:rsid w:val="007D1BC9"/>
    <w:rsid w:val="007E1C35"/>
    <w:rsid w:val="007E3C40"/>
    <w:rsid w:val="007E6A74"/>
    <w:rsid w:val="007E7C7D"/>
    <w:rsid w:val="007F66F5"/>
    <w:rsid w:val="00812400"/>
    <w:rsid w:val="0082203C"/>
    <w:rsid w:val="008360A8"/>
    <w:rsid w:val="008416E0"/>
    <w:rsid w:val="00853E64"/>
    <w:rsid w:val="00855ABE"/>
    <w:rsid w:val="008815A4"/>
    <w:rsid w:val="00887DFC"/>
    <w:rsid w:val="00895251"/>
    <w:rsid w:val="0089690C"/>
    <w:rsid w:val="00896D4A"/>
    <w:rsid w:val="00897BFF"/>
    <w:rsid w:val="008A0E5A"/>
    <w:rsid w:val="008B32D5"/>
    <w:rsid w:val="008B5B26"/>
    <w:rsid w:val="008C0BB7"/>
    <w:rsid w:val="008C4CD2"/>
    <w:rsid w:val="008C61B9"/>
    <w:rsid w:val="009010BC"/>
    <w:rsid w:val="00912477"/>
    <w:rsid w:val="009139AF"/>
    <w:rsid w:val="0091780C"/>
    <w:rsid w:val="00922F09"/>
    <w:rsid w:val="00936F70"/>
    <w:rsid w:val="00943B06"/>
    <w:rsid w:val="00945864"/>
    <w:rsid w:val="00956483"/>
    <w:rsid w:val="00957142"/>
    <w:rsid w:val="009806F4"/>
    <w:rsid w:val="009853E9"/>
    <w:rsid w:val="00996E16"/>
    <w:rsid w:val="009B31C7"/>
    <w:rsid w:val="009B69C5"/>
    <w:rsid w:val="009B7FAD"/>
    <w:rsid w:val="009D3141"/>
    <w:rsid w:val="009D3947"/>
    <w:rsid w:val="009D61B9"/>
    <w:rsid w:val="009E0355"/>
    <w:rsid w:val="009E2A51"/>
    <w:rsid w:val="009F72A7"/>
    <w:rsid w:val="00A119D9"/>
    <w:rsid w:val="00A1309F"/>
    <w:rsid w:val="00A21BED"/>
    <w:rsid w:val="00A27D99"/>
    <w:rsid w:val="00A40D30"/>
    <w:rsid w:val="00A60D92"/>
    <w:rsid w:val="00A667F2"/>
    <w:rsid w:val="00A75A7F"/>
    <w:rsid w:val="00A8448F"/>
    <w:rsid w:val="00A86EAC"/>
    <w:rsid w:val="00A923E7"/>
    <w:rsid w:val="00AA1434"/>
    <w:rsid w:val="00AA3AC8"/>
    <w:rsid w:val="00AA661C"/>
    <w:rsid w:val="00AB29A9"/>
    <w:rsid w:val="00AB7571"/>
    <w:rsid w:val="00AC0F3A"/>
    <w:rsid w:val="00AC2F58"/>
    <w:rsid w:val="00AE5B12"/>
    <w:rsid w:val="00B0170A"/>
    <w:rsid w:val="00B369B4"/>
    <w:rsid w:val="00B407CE"/>
    <w:rsid w:val="00B53817"/>
    <w:rsid w:val="00B61F85"/>
    <w:rsid w:val="00B74533"/>
    <w:rsid w:val="00B76A0F"/>
    <w:rsid w:val="00B82E46"/>
    <w:rsid w:val="00B86094"/>
    <w:rsid w:val="00B87F20"/>
    <w:rsid w:val="00B90F77"/>
    <w:rsid w:val="00B928BA"/>
    <w:rsid w:val="00BA0537"/>
    <w:rsid w:val="00BA0605"/>
    <w:rsid w:val="00BA3CC7"/>
    <w:rsid w:val="00BA5E57"/>
    <w:rsid w:val="00BB2E97"/>
    <w:rsid w:val="00BB70D8"/>
    <w:rsid w:val="00BD07C6"/>
    <w:rsid w:val="00BD5887"/>
    <w:rsid w:val="00BE56E3"/>
    <w:rsid w:val="00BF457D"/>
    <w:rsid w:val="00BF4775"/>
    <w:rsid w:val="00C056BB"/>
    <w:rsid w:val="00C05848"/>
    <w:rsid w:val="00C064F2"/>
    <w:rsid w:val="00C25AD4"/>
    <w:rsid w:val="00C36856"/>
    <w:rsid w:val="00C919EE"/>
    <w:rsid w:val="00C95D29"/>
    <w:rsid w:val="00CA0C45"/>
    <w:rsid w:val="00CB1D0E"/>
    <w:rsid w:val="00CB3E97"/>
    <w:rsid w:val="00CB41E9"/>
    <w:rsid w:val="00CB6579"/>
    <w:rsid w:val="00CC3AB0"/>
    <w:rsid w:val="00CC7CAF"/>
    <w:rsid w:val="00CD4A9C"/>
    <w:rsid w:val="00CD6FA1"/>
    <w:rsid w:val="00CE39D7"/>
    <w:rsid w:val="00CE6293"/>
    <w:rsid w:val="00CF12AE"/>
    <w:rsid w:val="00CF2B93"/>
    <w:rsid w:val="00CF49D9"/>
    <w:rsid w:val="00D02B6F"/>
    <w:rsid w:val="00D10493"/>
    <w:rsid w:val="00D1798D"/>
    <w:rsid w:val="00D23FD0"/>
    <w:rsid w:val="00D3079C"/>
    <w:rsid w:val="00D44ACA"/>
    <w:rsid w:val="00D66068"/>
    <w:rsid w:val="00D874D3"/>
    <w:rsid w:val="00D87940"/>
    <w:rsid w:val="00D902A4"/>
    <w:rsid w:val="00D963D5"/>
    <w:rsid w:val="00DA52AE"/>
    <w:rsid w:val="00DB2323"/>
    <w:rsid w:val="00DB331E"/>
    <w:rsid w:val="00DC4E21"/>
    <w:rsid w:val="00DD5358"/>
    <w:rsid w:val="00DE3F72"/>
    <w:rsid w:val="00E01BB5"/>
    <w:rsid w:val="00E04A0A"/>
    <w:rsid w:val="00E16708"/>
    <w:rsid w:val="00E205E1"/>
    <w:rsid w:val="00E224A0"/>
    <w:rsid w:val="00E254F0"/>
    <w:rsid w:val="00E4313F"/>
    <w:rsid w:val="00E45AD6"/>
    <w:rsid w:val="00E51168"/>
    <w:rsid w:val="00E55B4B"/>
    <w:rsid w:val="00E55FC7"/>
    <w:rsid w:val="00E56819"/>
    <w:rsid w:val="00E56F5E"/>
    <w:rsid w:val="00E72A21"/>
    <w:rsid w:val="00E7715A"/>
    <w:rsid w:val="00E774D0"/>
    <w:rsid w:val="00E803A0"/>
    <w:rsid w:val="00E80B0B"/>
    <w:rsid w:val="00E972FF"/>
    <w:rsid w:val="00EB700D"/>
    <w:rsid w:val="00EC3CB4"/>
    <w:rsid w:val="00ED08B2"/>
    <w:rsid w:val="00EE26D9"/>
    <w:rsid w:val="00EF5EF6"/>
    <w:rsid w:val="00F13ECD"/>
    <w:rsid w:val="00F25869"/>
    <w:rsid w:val="00F33B83"/>
    <w:rsid w:val="00F41B42"/>
    <w:rsid w:val="00F43C43"/>
    <w:rsid w:val="00F54BD0"/>
    <w:rsid w:val="00F57FB7"/>
    <w:rsid w:val="00F621CE"/>
    <w:rsid w:val="00F633E4"/>
    <w:rsid w:val="00F743E3"/>
    <w:rsid w:val="00FA0511"/>
    <w:rsid w:val="00FA1B62"/>
    <w:rsid w:val="00FB3BB2"/>
    <w:rsid w:val="00FC4884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7999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  <w:style w:type="character" w:customStyle="1" w:styleId="instructurefileholder">
    <w:name w:val="instructure_file_holder"/>
    <w:basedOn w:val="DefaultParagraphFont"/>
    <w:rsid w:val="00785CF8"/>
  </w:style>
  <w:style w:type="character" w:customStyle="1" w:styleId="screenreader-only">
    <w:name w:val="screenreader-only"/>
    <w:basedOn w:val="DefaultParagraphFont"/>
    <w:rsid w:val="00785CF8"/>
  </w:style>
  <w:style w:type="character" w:customStyle="1" w:styleId="externallinkicon">
    <w:name w:val="external_link_icon"/>
    <w:basedOn w:val="DefaultParagraphFont"/>
    <w:rsid w:val="000E7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SG%7bF6387642-B53D-4139-8941-BAF740E3F615%7d\%7b12E37473-27EC-4531-A3F8-8CF60049B83A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89D287-CA6F-497B-81F5-6DD190754E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{12E37473-27EC-4531-A3F8-8CF60049B83A}tf10002117_win32</Template>
  <TotalTime>0</TotalTime>
  <Pages>10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2025-08-08T03:23:00Z</dcterms:created>
  <dcterms:modified xsi:type="dcterms:W3CDTF">2025-08-31T10:22:00Z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